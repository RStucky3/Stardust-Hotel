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53640EC0" w:rsidR="00FC1022" w:rsidRPr="00F54C8A" w:rsidRDefault="000D5FB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77777777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14:paraId="6227AFB0" w14:textId="7302F988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0D5FBE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Willems, Z.</w:t>
                                    </w:r>
                                  </w:sdtContent>
                                </w:sdt>
                              </w:p>
                              <w:p w14:paraId="278BDB2A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2020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47D949F2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53640EC0" w:rsidR="00FC1022" w:rsidRPr="00F54C8A" w:rsidRDefault="000D5FB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77777777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14:paraId="6227AFB0" w14:textId="7302F988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0D5FBE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Willems, Z.</w:t>
                              </w:r>
                            </w:sdtContent>
                          </w:sdt>
                        </w:p>
                        <w:p w14:paraId="278BDB2A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2020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47D949F2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8553E9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915AE6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13A02DF9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373C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13A02DF9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373C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039499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2ED953F0" w14:textId="3CC4CE45" w:rsidR="005373C2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49964" w:history="1">
            <w:r w:rsidR="005373C2" w:rsidRPr="00F96825">
              <w:rPr>
                <w:rStyle w:val="Hyperlink"/>
                <w:noProof/>
              </w:rPr>
              <w:t>Inhoud</w:t>
            </w:r>
            <w:r w:rsidR="005373C2">
              <w:rPr>
                <w:noProof/>
                <w:webHidden/>
              </w:rPr>
              <w:tab/>
            </w:r>
            <w:r w:rsidR="005373C2">
              <w:rPr>
                <w:noProof/>
                <w:webHidden/>
              </w:rPr>
              <w:fldChar w:fldCharType="begin"/>
            </w:r>
            <w:r w:rsidR="005373C2">
              <w:rPr>
                <w:noProof/>
                <w:webHidden/>
              </w:rPr>
              <w:instrText xml:space="preserve"> PAGEREF _Toc103949964 \h </w:instrText>
            </w:r>
            <w:r w:rsidR="005373C2">
              <w:rPr>
                <w:noProof/>
                <w:webHidden/>
              </w:rPr>
            </w:r>
            <w:r w:rsidR="005373C2">
              <w:rPr>
                <w:noProof/>
                <w:webHidden/>
              </w:rPr>
              <w:fldChar w:fldCharType="separate"/>
            </w:r>
            <w:r w:rsidR="005373C2">
              <w:rPr>
                <w:noProof/>
                <w:webHidden/>
              </w:rPr>
              <w:t>1</w:t>
            </w:r>
            <w:r w:rsidR="005373C2">
              <w:rPr>
                <w:noProof/>
                <w:webHidden/>
              </w:rPr>
              <w:fldChar w:fldCharType="end"/>
            </w:r>
          </w:hyperlink>
        </w:p>
        <w:p w14:paraId="6275EA3D" w14:textId="0A87D4B2" w:rsidR="005373C2" w:rsidRDefault="005373C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3949965" w:history="1">
            <w:r w:rsidRPr="00F9682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96825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0E02" w14:textId="12275055" w:rsidR="005373C2" w:rsidRDefault="005373C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3949966" w:history="1">
            <w:r w:rsidRPr="00F9682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96825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59D1" w14:textId="2A2E597D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103949965"/>
      <w:r>
        <w:lastRenderedPageBreak/>
        <w:t>ERD</w:t>
      </w:r>
      <w:bookmarkEnd w:id="1"/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103949966"/>
      <w:r w:rsidRPr="00DC3041">
        <w:lastRenderedPageBreak/>
        <w:t>Data Dictionary</w:t>
      </w:r>
      <w:bookmarkEnd w:id="2"/>
    </w:p>
    <w:p w14:paraId="7DC3E513" w14:textId="21AB1A6A" w:rsidR="00FB7EFD" w:rsidRPr="005373C2" w:rsidRDefault="00FB7EF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B7EFD" w:rsidRPr="005373C2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089B" w14:textId="77777777" w:rsidR="008553E9" w:rsidRDefault="008553E9" w:rsidP="00A257DF">
      <w:pPr>
        <w:spacing w:after="0" w:line="240" w:lineRule="auto"/>
      </w:pPr>
      <w:r>
        <w:separator/>
      </w:r>
    </w:p>
  </w:endnote>
  <w:endnote w:type="continuationSeparator" w:id="0">
    <w:p w14:paraId="5978A4AF" w14:textId="77777777" w:rsidR="008553E9" w:rsidRDefault="008553E9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FDB1" w14:textId="77777777" w:rsidR="008553E9" w:rsidRDefault="008553E9" w:rsidP="00A257DF">
      <w:pPr>
        <w:spacing w:after="0" w:line="240" w:lineRule="auto"/>
      </w:pPr>
      <w:r>
        <w:separator/>
      </w:r>
    </w:p>
  </w:footnote>
  <w:footnote w:type="continuationSeparator" w:id="0">
    <w:p w14:paraId="7E0A67D5" w14:textId="77777777" w:rsidR="008553E9" w:rsidRDefault="008553E9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98148">
    <w:abstractNumId w:val="2"/>
  </w:num>
  <w:num w:numId="2" w16cid:durableId="1799034869">
    <w:abstractNumId w:val="1"/>
  </w:num>
  <w:num w:numId="3" w16cid:durableId="710226542">
    <w:abstractNumId w:val="0"/>
  </w:num>
  <w:num w:numId="4" w16cid:durableId="176646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0D5FBE"/>
    <w:rsid w:val="00126F70"/>
    <w:rsid w:val="0014223B"/>
    <w:rsid w:val="00176B05"/>
    <w:rsid w:val="002132BE"/>
    <w:rsid w:val="00216180"/>
    <w:rsid w:val="00222411"/>
    <w:rsid w:val="00267FD4"/>
    <w:rsid w:val="00313209"/>
    <w:rsid w:val="003703C3"/>
    <w:rsid w:val="004C2F6C"/>
    <w:rsid w:val="004E34C0"/>
    <w:rsid w:val="005373C2"/>
    <w:rsid w:val="005507D3"/>
    <w:rsid w:val="0056778B"/>
    <w:rsid w:val="00570667"/>
    <w:rsid w:val="005B68C9"/>
    <w:rsid w:val="005E1434"/>
    <w:rsid w:val="00622C75"/>
    <w:rsid w:val="006A3780"/>
    <w:rsid w:val="006F503C"/>
    <w:rsid w:val="007A68DD"/>
    <w:rsid w:val="00802D6C"/>
    <w:rsid w:val="008553E9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6287A"/>
    <w:rsid w:val="00DC3041"/>
    <w:rsid w:val="00DC7E50"/>
    <w:rsid w:val="00E93627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e11e47-c944-455d-86ee-3ffb30435e47" xsi:nil="true"/>
    <MediaLengthInSeconds xmlns="dfe11e47-c944-455d-86ee-3ffb30435e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EADEB82C782409A4717ACC20F24D8" ma:contentTypeVersion="11" ma:contentTypeDescription="Create a new document." ma:contentTypeScope="" ma:versionID="55937fc9e40c6c49c2217c7f5ba810a7">
  <xsd:schema xmlns:xsd="http://www.w3.org/2001/XMLSchema" xmlns:xs="http://www.w3.org/2001/XMLSchema" xmlns:p="http://schemas.microsoft.com/office/2006/metadata/properties" xmlns:ns2="dfe11e47-c944-455d-86ee-3ffb30435e47" targetNamespace="http://schemas.microsoft.com/office/2006/metadata/properties" ma:root="true" ma:fieldsID="fa298148ac130aac8645d119f828635f" ns2:_="">
    <xsd:import namespace="dfe11e47-c944-455d-86ee-3ffb30435e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11e47-c944-455d-86ee-3ffb30435e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72DEC3A-F2B2-410A-959D-EFF77EC83C72}"/>
</file>

<file path=customXml/itemProps4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0</TotalTime>
  <Pages>4</Pages>
  <Words>46</Words>
  <Characters>253</Characters>
  <Application>Microsoft Office Word</Application>
  <DocSecurity>0</DocSecurity>
  <Lines>2</Lines>
  <Paragraphs>1</Paragraphs>
  <ScaleCrop>false</ScaleCrop>
  <Company>ROC Mondriaan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Willems, Z.</dc:creator>
  <cp:keywords/>
  <dc:description/>
  <cp:lastModifiedBy>Willems, Z.</cp:lastModifiedBy>
  <cp:revision>2</cp:revision>
  <cp:lastPrinted>2019-10-02T10:33:00Z</cp:lastPrinted>
  <dcterms:created xsi:type="dcterms:W3CDTF">2022-05-20T12:39:00Z</dcterms:created>
  <dcterms:modified xsi:type="dcterms:W3CDTF">2022-05-20T12:39:00Z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0x010100BFEEADEB82C782409A4717ACC20F24D8</vt:lpwstr>
  </property>
  <property fmtid="{D5CDD505-2E9C-101B-9397-08002B2CF9AE}" pid="3" name="Order">
    <vt:r8>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