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15E99A2E" w:rsidR="003A0579" w:rsidRPr="00F54C8A" w:rsidRDefault="0040007B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4F162D67" w:rsidR="003A0579" w:rsidRPr="006C0102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</w:p>
                              <w:p w14:paraId="0BA11B4F" w14:textId="6B9BDC92" w:rsidR="003A0579" w:rsidRPr="005A1013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40007B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Willems, Z.</w:t>
                                    </w:r>
                                  </w:sdtContent>
                                </w:sdt>
                              </w:p>
                              <w:p w14:paraId="3EA15D85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4F8D9D85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146B7775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15E99A2E" w:rsidR="003A0579" w:rsidRPr="00F54C8A" w:rsidRDefault="0040007B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4F162D67" w:rsidR="003A0579" w:rsidRPr="006C0102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</w:p>
                        <w:p w14:paraId="0BA11B4F" w14:textId="6B9BDC92" w:rsidR="003A0579" w:rsidRPr="005A1013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40007B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Willems, Z.</w:t>
                              </w:r>
                            </w:sdtContent>
                          </w:sdt>
                        </w:p>
                        <w:p w14:paraId="3EA15D85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4F8D9D85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146B7775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3B1E06B9">
                  <v:group id="Group 125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5A50DD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7A68DD" w:rsidRDefault="00F205B8" w14:paraId="2002AEAF" w14:textId="77777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C873A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3D9A087A">
                  <v:shape id="Text Box 128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w14:anchorId="2DE61540">
                    <v:textbox style="mso-fit-shape-to-text:t" inset="1in,0,86.4pt,0">
                      <w:txbxContent>
                        <w:p w:rsidR="007A68DD" w:rsidRDefault="00594BF5" w14:paraId="08F6FA41" w14:textId="7777777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FF11A7" w:rsidR="007A68DD" w:rsidRDefault="004000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FF11A7" w:rsidR="007A68DD" w:rsidRDefault="0040007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91355D9" w14:textId="77777777" w:rsidR="002F11DC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D127C4" w14:textId="77777777" w:rsidR="002F11DC" w:rsidRDefault="00C873A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23EF846A" w14:textId="77777777" w:rsidR="002F11DC" w:rsidRDefault="00C873A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6B793CD" w14:textId="77777777" w:rsidR="002F11DC" w:rsidRDefault="00C873A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BADE947" w14:textId="77777777" w:rsidR="002F11DC" w:rsidRDefault="00C873A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19DB1F6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Kop1"/>
      </w:pPr>
      <w:bookmarkStart w:id="1" w:name="_Toc45092062"/>
      <w:r>
        <w:lastRenderedPageBreak/>
        <w:t>Inleiding</w:t>
      </w:r>
    </w:p>
    <w:p w14:paraId="17FFF8B8" w14:textId="77777777" w:rsidR="000A6C16" w:rsidRDefault="00F205B8" w:rsidP="002F11DC">
      <w:pPr>
        <w:pStyle w:val="Kop1"/>
      </w:pPr>
      <w:r w:rsidRPr="00F205B8">
        <w:t>User Story</w:t>
      </w:r>
      <w:bookmarkEnd w:id="1"/>
    </w:p>
    <w:p w14:paraId="07A52941" w14:textId="77777777" w:rsidR="0040007B" w:rsidRDefault="004000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45092063"/>
      <w:r>
        <w:br w:type="page"/>
      </w:r>
    </w:p>
    <w:p w14:paraId="2038000C" w14:textId="2733C1F9" w:rsidR="00A257DF" w:rsidRDefault="00F205B8" w:rsidP="002F11DC">
      <w:pPr>
        <w:pStyle w:val="Kop1"/>
      </w:pPr>
      <w:r>
        <w:lastRenderedPageBreak/>
        <w:t>Wireframe</w:t>
      </w:r>
      <w:bookmarkEnd w:id="2"/>
    </w:p>
    <w:p w14:paraId="7E76CA20" w14:textId="537B4462" w:rsidR="00B57409" w:rsidRDefault="00B574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Kop1"/>
      </w:pPr>
      <w:bookmarkStart w:id="3" w:name="_Toc45092064"/>
      <w:r>
        <w:lastRenderedPageBreak/>
        <w:t>Sitemap</w:t>
      </w:r>
      <w:bookmarkEnd w:id="3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Kop1"/>
      </w:pPr>
      <w:bookmarkStart w:id="4" w:name="_Toc45092065"/>
      <w:r>
        <w:lastRenderedPageBreak/>
        <w:t>Mockup</w:t>
      </w:r>
      <w:bookmarkEnd w:id="4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2932" w14:textId="77777777" w:rsidR="00C873AB" w:rsidRDefault="00C873AB" w:rsidP="00A257DF">
      <w:pPr>
        <w:spacing w:after="0" w:line="240" w:lineRule="auto"/>
      </w:pPr>
      <w:r>
        <w:separator/>
      </w:r>
    </w:p>
  </w:endnote>
  <w:endnote w:type="continuationSeparator" w:id="0">
    <w:p w14:paraId="3EA51AB7" w14:textId="77777777" w:rsidR="00C873AB" w:rsidRDefault="00C873AB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46A" w14:textId="77777777" w:rsidR="00222411" w:rsidRDefault="003A0579" w:rsidP="00222411">
    <w:pPr>
      <w:pStyle w:val="Voettekst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B57F" w14:textId="77777777" w:rsidR="00C873AB" w:rsidRDefault="00C873AB" w:rsidP="00A257DF">
      <w:pPr>
        <w:spacing w:after="0" w:line="240" w:lineRule="auto"/>
      </w:pPr>
      <w:r>
        <w:separator/>
      </w:r>
    </w:p>
  </w:footnote>
  <w:footnote w:type="continuationSeparator" w:id="0">
    <w:p w14:paraId="24D3AD5C" w14:textId="77777777" w:rsidR="00C873AB" w:rsidRDefault="00C873AB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0D6" w14:textId="5C95D700" w:rsidR="007A68DD" w:rsidRPr="003A0579" w:rsidRDefault="003A0579" w:rsidP="003A0579">
    <w:pPr>
      <w:pStyle w:val="Koptekst"/>
    </w:pPr>
    <w:r>
      <w:t>Functioneel Ontwerp</w:t>
    </w:r>
    <w:r>
      <w:tab/>
      <w:t>Team</w:t>
    </w:r>
    <w:r>
      <w:tab/>
      <w:t xml:space="preserve">Project </w:t>
    </w:r>
    <w:r w:rsidR="0040007B">
      <w:t>Hotel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52234">
    <w:abstractNumId w:val="3"/>
  </w:num>
  <w:num w:numId="2" w16cid:durableId="1090128205">
    <w:abstractNumId w:val="1"/>
  </w:num>
  <w:num w:numId="3" w16cid:durableId="777722813">
    <w:abstractNumId w:val="0"/>
  </w:num>
  <w:num w:numId="4" w16cid:durableId="1544445021">
    <w:abstractNumId w:val="0"/>
  </w:num>
  <w:num w:numId="5" w16cid:durableId="2010062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D4C53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0007B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E666B"/>
    <w:rsid w:val="00611579"/>
    <w:rsid w:val="00654075"/>
    <w:rsid w:val="00661185"/>
    <w:rsid w:val="00681129"/>
    <w:rsid w:val="006843C1"/>
    <w:rsid w:val="006A3780"/>
    <w:rsid w:val="006B55A1"/>
    <w:rsid w:val="006C0102"/>
    <w:rsid w:val="006C6B29"/>
    <w:rsid w:val="006D198D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9025A6"/>
    <w:rsid w:val="0093344D"/>
    <w:rsid w:val="009427AF"/>
    <w:rsid w:val="009568A8"/>
    <w:rsid w:val="009A329B"/>
    <w:rsid w:val="00A257DF"/>
    <w:rsid w:val="00A60D6B"/>
    <w:rsid w:val="00A75CE6"/>
    <w:rsid w:val="00A85652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35622"/>
    <w:rsid w:val="00C40C90"/>
    <w:rsid w:val="00C4463B"/>
    <w:rsid w:val="00C47594"/>
    <w:rsid w:val="00C83E6F"/>
    <w:rsid w:val="00C873AB"/>
    <w:rsid w:val="00C91E3D"/>
    <w:rsid w:val="00CE6D12"/>
    <w:rsid w:val="00D312DE"/>
    <w:rsid w:val="00D87472"/>
    <w:rsid w:val="00D926C6"/>
    <w:rsid w:val="00DB59AC"/>
    <w:rsid w:val="00DC6DFC"/>
    <w:rsid w:val="00DC7E50"/>
    <w:rsid w:val="00EB2C67"/>
    <w:rsid w:val="00EC6DAC"/>
    <w:rsid w:val="00F15F84"/>
    <w:rsid w:val="00F205B8"/>
    <w:rsid w:val="00F54C8A"/>
    <w:rsid w:val="00F63162"/>
    <w:rsid w:val="00F70932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e11e47-c944-455d-86ee-3ffb30435e47" xsi:nil="true"/>
    <MediaLengthInSeconds xmlns="dfe11e47-c944-455d-86ee-3ffb30435e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EADEB82C782409A4717ACC20F24D8" ma:contentTypeVersion="11" ma:contentTypeDescription="Create a new document." ma:contentTypeScope="" ma:versionID="55937fc9e40c6c49c2217c7f5ba810a7">
  <xsd:schema xmlns:xsd="http://www.w3.org/2001/XMLSchema" xmlns:xs="http://www.w3.org/2001/XMLSchema" xmlns:p="http://schemas.microsoft.com/office/2006/metadata/properties" xmlns:ns2="dfe11e47-c944-455d-86ee-3ffb30435e47" targetNamespace="http://schemas.microsoft.com/office/2006/metadata/properties" ma:root="true" ma:fieldsID="fa298148ac130aac8645d119f828635f" ns2:_="">
    <xsd:import namespace="dfe11e47-c944-455d-86ee-3ffb30435e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1e47-c944-455d-86ee-3ffb30435e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BEC9639-A19B-414C-8261-6397DF42403A}"/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2</TotalTime>
  <Pages>6</Pages>
  <Words>72</Words>
  <Characters>396</Characters>
  <Application>Microsoft Office Word</Application>
  <DocSecurity>0</DocSecurity>
  <Lines>3</Lines>
  <Paragraphs>1</Paragraphs>
  <ScaleCrop>false</ScaleCrop>
  <Company>ROC Mondriaan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Willems, Z.</dc:creator>
  <cp:keywords/>
  <dc:description/>
  <cp:lastModifiedBy>Willems, Z.</cp:lastModifiedBy>
  <cp:revision>2</cp:revision>
  <cp:lastPrinted>2019-10-02T10:33:00Z</cp:lastPrinted>
  <dcterms:created xsi:type="dcterms:W3CDTF">2022-05-20T12:38:00Z</dcterms:created>
  <dcterms:modified xsi:type="dcterms:W3CDTF">2022-05-20T12:38:00Z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0x010100BFEEADEB82C782409A4717ACC20F24D8</vt:lpwstr>
  </property>
  <property fmtid="{D5CDD505-2E9C-101B-9397-08002B2CF9AE}" pid="3" name="Order">
    <vt:r8>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